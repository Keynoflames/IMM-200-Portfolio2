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2C1A" w14:textId="21774447" w:rsidR="0081389E" w:rsidRDefault="0081389E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1389E" w:rsidRPr="007174FA" w14:paraId="3955B27F" w14:textId="77777777" w:rsidTr="007174FA">
        <w:trPr>
          <w:gridAfter w:val="1"/>
          <w:wAfter w:w="6470" w:type="dxa"/>
          <w:trHeight w:val="4410"/>
        </w:trPr>
        <w:tc>
          <w:tcPr>
            <w:tcW w:w="3600" w:type="dxa"/>
            <w:vAlign w:val="bottom"/>
          </w:tcPr>
          <w:p w14:paraId="6497CCE4" w14:textId="77777777" w:rsidR="0081389E" w:rsidRDefault="0081389E" w:rsidP="007174F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2D59EA3" wp14:editId="6833ACC1">
                  <wp:extent cx="2139950" cy="2139950"/>
                  <wp:effectExtent l="0" t="0" r="0" b="0"/>
                  <wp:docPr id="1" name="Picture 1" descr="A picture containing person, building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building, pers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9C32CD" w14:textId="77777777" w:rsidR="0081389E" w:rsidRDefault="0081389E" w:rsidP="007174FA">
            <w:pPr>
              <w:tabs>
                <w:tab w:val="left" w:pos="990"/>
              </w:tabs>
            </w:pPr>
          </w:p>
        </w:tc>
      </w:tr>
      <w:tr w:rsidR="0081389E" w14:paraId="576799E8" w14:textId="77777777" w:rsidTr="007174FA">
        <w:tc>
          <w:tcPr>
            <w:tcW w:w="3600" w:type="dxa"/>
          </w:tcPr>
          <w:p w14:paraId="27AD8BAE" w14:textId="77777777" w:rsidR="0081389E" w:rsidRDefault="0081389E" w:rsidP="007174FA">
            <w:pPr>
              <w:pStyle w:val="Heading3"/>
            </w:pPr>
            <w:r>
              <w:t>Sean Carter</w:t>
            </w:r>
          </w:p>
          <w:p w14:paraId="47D44802" w14:textId="77777777" w:rsidR="0081389E" w:rsidRPr="005A6A05" w:rsidRDefault="0081389E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  <w:p w14:paraId="35DB5E9A" w14:textId="77777777" w:rsidR="0081389E" w:rsidRDefault="0081389E" w:rsidP="007174FA">
            <w:r>
              <w:t xml:space="preserve">Security guard </w:t>
            </w:r>
          </w:p>
          <w:p w14:paraId="3BC906AC" w14:textId="77777777" w:rsidR="0081389E" w:rsidRDefault="0081389E" w:rsidP="007174FA"/>
          <w:p w14:paraId="2A11CE53" w14:textId="77777777" w:rsidR="0081389E" w:rsidRPr="00CB0055" w:rsidRDefault="0081389E" w:rsidP="007174FA">
            <w:pPr>
              <w:pStyle w:val="Heading3"/>
            </w:pPr>
            <w:r>
              <w:t>demographic</w:t>
            </w:r>
          </w:p>
          <w:p w14:paraId="082517D4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Age</w:t>
            </w:r>
          </w:p>
          <w:p w14:paraId="120FD30C" w14:textId="77777777" w:rsidR="0081389E" w:rsidRDefault="0081389E" w:rsidP="007174FA">
            <w:r>
              <w:t>24</w:t>
            </w:r>
          </w:p>
          <w:p w14:paraId="04201B3A" w14:textId="77777777" w:rsidR="0081389E" w:rsidRDefault="0081389E" w:rsidP="007174FA"/>
          <w:p w14:paraId="5EC12575" w14:textId="77777777" w:rsidR="0081389E" w:rsidRDefault="0081389E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  <w:p w14:paraId="32C6EBD8" w14:textId="77777777" w:rsidR="0081389E" w:rsidRPr="005A6A05" w:rsidRDefault="0081389E" w:rsidP="007174FA">
            <w:r>
              <w:t xml:space="preserve">African American </w:t>
            </w:r>
          </w:p>
          <w:p w14:paraId="14529E5B" w14:textId="77777777" w:rsidR="0081389E" w:rsidRPr="004D3011" w:rsidRDefault="0081389E" w:rsidP="007174FA"/>
          <w:p w14:paraId="4091B737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Status</w:t>
            </w:r>
          </w:p>
          <w:p w14:paraId="312E8EA0" w14:textId="77777777" w:rsidR="0081389E" w:rsidRDefault="0081389E" w:rsidP="007174FA">
            <w:r>
              <w:t>Single</w:t>
            </w:r>
          </w:p>
          <w:p w14:paraId="62225B34" w14:textId="77777777" w:rsidR="0081389E" w:rsidRDefault="0081389E" w:rsidP="007174FA"/>
          <w:p w14:paraId="5B11B3E1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Educational level</w:t>
            </w:r>
          </w:p>
          <w:p w14:paraId="512E9E59" w14:textId="77777777" w:rsidR="0081389E" w:rsidRDefault="0081389E" w:rsidP="007174FA">
            <w:r>
              <w:t>Degree</w:t>
            </w:r>
          </w:p>
          <w:p w14:paraId="047D8D7C" w14:textId="77777777" w:rsidR="0081389E" w:rsidRDefault="0081389E" w:rsidP="007174FA"/>
          <w:p w14:paraId="5FA976A8" w14:textId="77777777" w:rsidR="0081389E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Languages</w:t>
            </w:r>
          </w:p>
          <w:p w14:paraId="0339F61C" w14:textId="77777777" w:rsidR="0081389E" w:rsidRPr="00020C44" w:rsidRDefault="0081389E" w:rsidP="007174FA">
            <w:r w:rsidRPr="00020C44">
              <w:t>English</w:t>
            </w:r>
          </w:p>
          <w:p w14:paraId="61A332F0" w14:textId="77777777" w:rsidR="0081389E" w:rsidRPr="004D3011" w:rsidRDefault="0081389E" w:rsidP="007174FA"/>
        </w:tc>
        <w:tc>
          <w:tcPr>
            <w:tcW w:w="720" w:type="dxa"/>
          </w:tcPr>
          <w:p w14:paraId="4CE605D1" w14:textId="77777777" w:rsidR="0081389E" w:rsidRDefault="0081389E" w:rsidP="007174F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F7A1199" w14:textId="77777777" w:rsidR="0081389E" w:rsidRPr="00B359E4" w:rsidRDefault="0081389E" w:rsidP="007174FA">
            <w:pPr>
              <w:pStyle w:val="Heading4"/>
            </w:pPr>
          </w:p>
          <w:p w14:paraId="7901D8EB" w14:textId="77777777" w:rsidR="0081389E" w:rsidRPr="0034255E" w:rsidRDefault="0081389E" w:rsidP="007174FA">
            <w:pPr>
              <w:pStyle w:val="Heading2"/>
              <w:rPr>
                <w:sz w:val="48"/>
                <w:szCs w:val="48"/>
              </w:rPr>
            </w:pPr>
            <w:r w:rsidRPr="0034255E">
              <w:rPr>
                <w:sz w:val="48"/>
                <w:szCs w:val="48"/>
              </w:rPr>
              <w:t xml:space="preserve">Description </w:t>
            </w:r>
          </w:p>
          <w:p w14:paraId="56EBB45E" w14:textId="77777777" w:rsidR="0081389E" w:rsidRPr="0034255E" w:rsidRDefault="0081389E" w:rsidP="0034255E">
            <w:r>
              <w:t>Sean works at a college as an overnight security guard. Sean has a big passion for anime he watches it during his shift. As he binges watches shows he in need to find new anime and looking for the next best shows.</w:t>
            </w:r>
          </w:p>
          <w:p w14:paraId="2B7363E0" w14:textId="77777777" w:rsidR="0081389E" w:rsidRDefault="0081389E" w:rsidP="007174FA">
            <w:pPr>
              <w:rPr>
                <w:sz w:val="44"/>
                <w:szCs w:val="44"/>
              </w:rPr>
            </w:pPr>
          </w:p>
          <w:p w14:paraId="04CB472B" w14:textId="77777777" w:rsidR="0081389E" w:rsidRPr="0034255E" w:rsidRDefault="0081389E" w:rsidP="007174FA">
            <w:pPr>
              <w:rPr>
                <w:b/>
                <w:bCs/>
                <w:sz w:val="44"/>
                <w:szCs w:val="44"/>
              </w:rPr>
            </w:pPr>
            <w:r w:rsidRPr="0034255E">
              <w:rPr>
                <w:b/>
                <w:bCs/>
                <w:sz w:val="44"/>
                <w:szCs w:val="44"/>
              </w:rPr>
              <w:t xml:space="preserve">Goals </w:t>
            </w:r>
          </w:p>
          <w:p w14:paraId="0575F858" w14:textId="77777777" w:rsidR="0081389E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Finding newest anime</w:t>
            </w:r>
          </w:p>
          <w:p w14:paraId="19C4F288" w14:textId="77777777" w:rsidR="0081389E" w:rsidRPr="007174FA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Something that others also have requested.</w:t>
            </w:r>
          </w:p>
          <w:p w14:paraId="3399057A" w14:textId="77777777" w:rsidR="0081389E" w:rsidRPr="004D3011" w:rsidRDefault="0081389E" w:rsidP="007174FA"/>
          <w:p w14:paraId="1073EA65" w14:textId="77777777" w:rsidR="0081389E" w:rsidRDefault="0081389E" w:rsidP="007174FA"/>
          <w:p w14:paraId="49F3ECB2" w14:textId="77777777" w:rsidR="0081389E" w:rsidRDefault="0081389E" w:rsidP="007174FA">
            <w:pPr>
              <w:pStyle w:val="Heading2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Frustrations</w:t>
            </w:r>
          </w:p>
          <w:p w14:paraId="2DCC57DC" w14:textId="77777777" w:rsidR="0081389E" w:rsidRDefault="0081389E" w:rsidP="00460B5D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It’s</w:t>
            </w:r>
            <w:proofErr w:type="gramEnd"/>
            <w:r>
              <w:t xml:space="preserve"> hard-to-Find app or website that organized and have trustworthy opinions.</w:t>
            </w:r>
          </w:p>
          <w:p w14:paraId="13535BAE" w14:textId="77777777" w:rsidR="0081389E" w:rsidRPr="00460B5D" w:rsidRDefault="0081389E" w:rsidP="00460B5D">
            <w:pPr>
              <w:pStyle w:val="ListParagraph"/>
              <w:numPr>
                <w:ilvl w:val="0"/>
                <w:numId w:val="2"/>
              </w:numPr>
            </w:pPr>
            <w:r>
              <w:t xml:space="preserve">Hates </w:t>
            </w:r>
            <w:proofErr w:type="gramStart"/>
            <w:r>
              <w:t>pay</w:t>
            </w:r>
            <w:proofErr w:type="gramEnd"/>
            <w:r>
              <w:t xml:space="preserve"> to see post.</w:t>
            </w:r>
          </w:p>
          <w:p w14:paraId="7FF0E3FF" w14:textId="77777777" w:rsidR="0081389E" w:rsidRPr="004D3011" w:rsidRDefault="0081389E" w:rsidP="007174FA">
            <w:pPr>
              <w:rPr>
                <w:color w:val="FFFFFF" w:themeColor="background1"/>
              </w:rPr>
            </w:pPr>
          </w:p>
        </w:tc>
      </w:tr>
    </w:tbl>
    <w:p w14:paraId="3C884541" w14:textId="77777777" w:rsidR="0081389E" w:rsidRDefault="0081389E" w:rsidP="000C45FF">
      <w:pPr>
        <w:tabs>
          <w:tab w:val="left" w:pos="990"/>
        </w:tabs>
      </w:pPr>
      <w:r>
        <w:br w:type="textWrapping" w:clear="all"/>
      </w:r>
    </w:p>
    <w:p w14:paraId="5B2E1331" w14:textId="6817523F" w:rsidR="0081389E" w:rsidRDefault="0081389E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1389E" w:rsidRPr="007174FA" w14:paraId="4D98E94D" w14:textId="77777777" w:rsidTr="007174FA">
        <w:trPr>
          <w:gridAfter w:val="1"/>
          <w:wAfter w:w="6470" w:type="dxa"/>
          <w:trHeight w:val="4410"/>
        </w:trPr>
        <w:tc>
          <w:tcPr>
            <w:tcW w:w="3600" w:type="dxa"/>
            <w:vAlign w:val="bottom"/>
          </w:tcPr>
          <w:p w14:paraId="11A32694" w14:textId="77777777" w:rsidR="0081389E" w:rsidRDefault="0081389E" w:rsidP="007174F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8815C55" wp14:editId="25BFFCE0">
                  <wp:extent cx="2323943" cy="1743302"/>
                  <wp:effectExtent l="0" t="0" r="635" b="0"/>
                  <wp:docPr id="5" name="Picture 5" descr="A picture containing person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person, pers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955" cy="1746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B0BC532" w14:textId="77777777" w:rsidR="0081389E" w:rsidRDefault="0081389E" w:rsidP="007174FA">
            <w:pPr>
              <w:tabs>
                <w:tab w:val="left" w:pos="990"/>
              </w:tabs>
            </w:pPr>
          </w:p>
        </w:tc>
      </w:tr>
      <w:tr w:rsidR="0081389E" w14:paraId="5DC176DD" w14:textId="77777777" w:rsidTr="007174FA">
        <w:tc>
          <w:tcPr>
            <w:tcW w:w="3600" w:type="dxa"/>
          </w:tcPr>
          <w:p w14:paraId="7E3B1C84" w14:textId="77777777" w:rsidR="0081389E" w:rsidRDefault="0081389E" w:rsidP="007174FA">
            <w:pPr>
              <w:pStyle w:val="Heading3"/>
            </w:pPr>
            <w:r>
              <w:t>Lisa yu</w:t>
            </w:r>
          </w:p>
          <w:p w14:paraId="3CC1E339" w14:textId="77777777" w:rsidR="0081389E" w:rsidRPr="005A6A05" w:rsidRDefault="0081389E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  <w:p w14:paraId="7536D181" w14:textId="77777777" w:rsidR="0081389E" w:rsidRDefault="0081389E" w:rsidP="007174FA">
            <w:r>
              <w:t>Youtuber (Gamer)</w:t>
            </w:r>
          </w:p>
          <w:p w14:paraId="53102CDC" w14:textId="77777777" w:rsidR="0081389E" w:rsidRDefault="0081389E" w:rsidP="007174FA"/>
          <w:p w14:paraId="2E95DC73" w14:textId="77777777" w:rsidR="0081389E" w:rsidRPr="00CB0055" w:rsidRDefault="0081389E" w:rsidP="007174FA">
            <w:pPr>
              <w:pStyle w:val="Heading3"/>
            </w:pPr>
            <w:r>
              <w:t>demographic</w:t>
            </w:r>
          </w:p>
          <w:p w14:paraId="4636EA2A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Age</w:t>
            </w:r>
          </w:p>
          <w:p w14:paraId="43C2248D" w14:textId="77777777" w:rsidR="0081389E" w:rsidRDefault="0081389E" w:rsidP="007174FA">
            <w:r>
              <w:t>28</w:t>
            </w:r>
          </w:p>
          <w:p w14:paraId="0A010028" w14:textId="77777777" w:rsidR="0081389E" w:rsidRDefault="0081389E" w:rsidP="007174FA"/>
          <w:p w14:paraId="636FA438" w14:textId="77777777" w:rsidR="0081389E" w:rsidRDefault="0081389E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  <w:p w14:paraId="4CFBE032" w14:textId="77777777" w:rsidR="0081389E" w:rsidRPr="005A6A05" w:rsidRDefault="0081389E" w:rsidP="007174FA">
            <w:r>
              <w:t xml:space="preserve">Asian American </w:t>
            </w:r>
          </w:p>
          <w:p w14:paraId="75D4AE8F" w14:textId="77777777" w:rsidR="0081389E" w:rsidRPr="004D3011" w:rsidRDefault="0081389E" w:rsidP="007174FA"/>
          <w:p w14:paraId="7B39A054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Status</w:t>
            </w:r>
          </w:p>
          <w:p w14:paraId="6CC8A46F" w14:textId="77777777" w:rsidR="0081389E" w:rsidRDefault="0081389E" w:rsidP="007174FA">
            <w:r>
              <w:t>Married</w:t>
            </w:r>
          </w:p>
          <w:p w14:paraId="68592225" w14:textId="77777777" w:rsidR="0081389E" w:rsidRDefault="0081389E" w:rsidP="007174FA"/>
          <w:p w14:paraId="3E7FCDF7" w14:textId="77777777" w:rsidR="0081389E" w:rsidRPr="00020C44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Educational level</w:t>
            </w:r>
          </w:p>
          <w:p w14:paraId="480D657B" w14:textId="77777777" w:rsidR="0081389E" w:rsidRDefault="0081389E" w:rsidP="007174FA">
            <w:r>
              <w:t>Highschool Degree</w:t>
            </w:r>
          </w:p>
          <w:p w14:paraId="44FAF6FA" w14:textId="77777777" w:rsidR="0081389E" w:rsidRDefault="0081389E" w:rsidP="007174FA"/>
          <w:p w14:paraId="6AE19FBF" w14:textId="77777777" w:rsidR="0081389E" w:rsidRDefault="0081389E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Languages</w:t>
            </w:r>
          </w:p>
          <w:p w14:paraId="6CBA54CD" w14:textId="77777777" w:rsidR="0081389E" w:rsidRPr="00020C44" w:rsidRDefault="0081389E" w:rsidP="007174FA">
            <w:r w:rsidRPr="00020C44">
              <w:t>English</w:t>
            </w:r>
          </w:p>
          <w:p w14:paraId="43542466" w14:textId="77777777" w:rsidR="0081389E" w:rsidRPr="004D3011" w:rsidRDefault="0081389E" w:rsidP="007174FA">
            <w:r>
              <w:t xml:space="preserve">Vietnamese </w:t>
            </w:r>
          </w:p>
        </w:tc>
        <w:tc>
          <w:tcPr>
            <w:tcW w:w="720" w:type="dxa"/>
          </w:tcPr>
          <w:p w14:paraId="0E053480" w14:textId="77777777" w:rsidR="0081389E" w:rsidRDefault="0081389E" w:rsidP="007174F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8BBC500" w14:textId="77777777" w:rsidR="0081389E" w:rsidRPr="00B359E4" w:rsidRDefault="0081389E" w:rsidP="007174FA">
            <w:pPr>
              <w:pStyle w:val="Heading4"/>
            </w:pPr>
          </w:p>
          <w:p w14:paraId="56817B2C" w14:textId="77777777" w:rsidR="0081389E" w:rsidRDefault="0081389E" w:rsidP="00A10529">
            <w:pPr>
              <w:pStyle w:val="Heading2"/>
              <w:rPr>
                <w:sz w:val="48"/>
                <w:szCs w:val="48"/>
              </w:rPr>
            </w:pPr>
            <w:r w:rsidRPr="0034255E">
              <w:rPr>
                <w:sz w:val="48"/>
                <w:szCs w:val="48"/>
              </w:rPr>
              <w:t xml:space="preserve">Description </w:t>
            </w:r>
          </w:p>
          <w:p w14:paraId="405F2FA9" w14:textId="77777777" w:rsidR="0081389E" w:rsidRPr="00A10529" w:rsidRDefault="0081389E" w:rsidP="00A10529">
            <w:r>
              <w:t xml:space="preserve">Lisa absolutely </w:t>
            </w:r>
            <w:proofErr w:type="gramStart"/>
            <w:r>
              <w:t>love</w:t>
            </w:r>
            <w:proofErr w:type="gramEnd"/>
            <w:r>
              <w:t xml:space="preserve"> playing videos games to a points she drop out of school and became a huge youtuber that streams games for a living. She </w:t>
            </w:r>
            <w:proofErr w:type="gramStart"/>
            <w:r>
              <w:t>post</w:t>
            </w:r>
            <w:proofErr w:type="gramEnd"/>
            <w:r>
              <w:t xml:space="preserve"> 5 videos a week and she preferred all the best new games or the games that don’t get recognition.</w:t>
            </w:r>
          </w:p>
          <w:p w14:paraId="1EB436B8" w14:textId="77777777" w:rsidR="0081389E" w:rsidRPr="0034255E" w:rsidRDefault="0081389E" w:rsidP="007174FA">
            <w:pPr>
              <w:rPr>
                <w:b/>
                <w:bCs/>
                <w:sz w:val="44"/>
                <w:szCs w:val="44"/>
              </w:rPr>
            </w:pPr>
            <w:r w:rsidRPr="0034255E">
              <w:rPr>
                <w:b/>
                <w:bCs/>
                <w:sz w:val="44"/>
                <w:szCs w:val="44"/>
              </w:rPr>
              <w:t xml:space="preserve">Goals </w:t>
            </w:r>
          </w:p>
          <w:p w14:paraId="02A3FFE6" w14:textId="77777777" w:rsidR="0081389E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Finding a website that easy to use and quick to the points.</w:t>
            </w:r>
          </w:p>
          <w:p w14:paraId="689CBFDE" w14:textId="77777777" w:rsidR="0081389E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List of games that get posted daily.</w:t>
            </w:r>
          </w:p>
          <w:p w14:paraId="60799305" w14:textId="77777777" w:rsidR="0081389E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Must have mobile app version.</w:t>
            </w:r>
          </w:p>
          <w:p w14:paraId="330A22D3" w14:textId="77777777" w:rsidR="0081389E" w:rsidRPr="007174FA" w:rsidRDefault="0081389E" w:rsidP="007174FA">
            <w:pPr>
              <w:pStyle w:val="ListParagraph"/>
              <w:numPr>
                <w:ilvl w:val="0"/>
                <w:numId w:val="1"/>
              </w:numPr>
            </w:pPr>
            <w:r>
              <w:t>Details to products</w:t>
            </w:r>
          </w:p>
          <w:p w14:paraId="26E6C3BB" w14:textId="77777777" w:rsidR="0081389E" w:rsidRPr="004D3011" w:rsidRDefault="0081389E" w:rsidP="007174FA"/>
          <w:p w14:paraId="7DEFB6EB" w14:textId="77777777" w:rsidR="0081389E" w:rsidRDefault="0081389E" w:rsidP="007174FA"/>
          <w:p w14:paraId="70495B57" w14:textId="77777777" w:rsidR="0081389E" w:rsidRPr="00752540" w:rsidRDefault="0081389E" w:rsidP="00752540">
            <w:pPr>
              <w:pStyle w:val="Heading2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Frustrations</w:t>
            </w:r>
          </w:p>
          <w:p w14:paraId="4942101E" w14:textId="77777777" w:rsidR="0081389E" w:rsidRDefault="0081389E" w:rsidP="00460B5D">
            <w:pPr>
              <w:pStyle w:val="ListParagraph"/>
              <w:numPr>
                <w:ilvl w:val="0"/>
                <w:numId w:val="2"/>
              </w:numPr>
            </w:pPr>
            <w:r>
              <w:t>Pop up Advertiser</w:t>
            </w:r>
          </w:p>
          <w:p w14:paraId="06711DF4" w14:textId="77777777" w:rsidR="0081389E" w:rsidRDefault="0081389E" w:rsidP="00460B5D">
            <w:pPr>
              <w:pStyle w:val="ListParagraph"/>
              <w:numPr>
                <w:ilvl w:val="0"/>
                <w:numId w:val="2"/>
              </w:numPr>
            </w:pPr>
            <w:r>
              <w:t>Not clear and misspelled work.</w:t>
            </w:r>
          </w:p>
          <w:p w14:paraId="3C96BEF5" w14:textId="77777777" w:rsidR="0081389E" w:rsidRDefault="0081389E" w:rsidP="00460B5D">
            <w:pPr>
              <w:pStyle w:val="ListParagraph"/>
              <w:numPr>
                <w:ilvl w:val="0"/>
                <w:numId w:val="2"/>
              </w:numPr>
            </w:pPr>
            <w:r>
              <w:t>Click bait.</w:t>
            </w:r>
          </w:p>
          <w:p w14:paraId="7E288202" w14:textId="77777777" w:rsidR="0081389E" w:rsidRPr="00460B5D" w:rsidRDefault="0081389E" w:rsidP="00460B5D">
            <w:pPr>
              <w:pStyle w:val="ListParagraph"/>
              <w:numPr>
                <w:ilvl w:val="0"/>
                <w:numId w:val="2"/>
              </w:numPr>
            </w:pPr>
            <w:r>
              <w:t xml:space="preserve">False information </w:t>
            </w:r>
          </w:p>
          <w:p w14:paraId="73109217" w14:textId="77777777" w:rsidR="0081389E" w:rsidRPr="004D3011" w:rsidRDefault="0081389E" w:rsidP="007174FA">
            <w:pPr>
              <w:rPr>
                <w:color w:val="FFFFFF" w:themeColor="background1"/>
              </w:rPr>
            </w:pPr>
          </w:p>
        </w:tc>
      </w:tr>
    </w:tbl>
    <w:p w14:paraId="61F9D586" w14:textId="77777777" w:rsidR="0081389E" w:rsidRDefault="0081389E" w:rsidP="000C45FF">
      <w:pPr>
        <w:tabs>
          <w:tab w:val="left" w:pos="990"/>
        </w:tabs>
      </w:pPr>
      <w:r>
        <w:br w:type="textWrapping" w:clear="all"/>
      </w:r>
    </w:p>
    <w:p w14:paraId="0E5C1671" w14:textId="29BD3885" w:rsidR="0081389E" w:rsidRDefault="0081389E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5A6A05" w:rsidRPr="007174FA" w14:paraId="1DD17A0E" w14:textId="77777777" w:rsidTr="007174FA">
        <w:trPr>
          <w:gridAfter w:val="1"/>
          <w:wAfter w:w="6470" w:type="dxa"/>
          <w:trHeight w:val="4410"/>
        </w:trPr>
        <w:tc>
          <w:tcPr>
            <w:tcW w:w="3600" w:type="dxa"/>
            <w:vAlign w:val="bottom"/>
          </w:tcPr>
          <w:p w14:paraId="1C905E87" w14:textId="16EFF379" w:rsidR="005A6A05" w:rsidRDefault="004303DC" w:rsidP="007174FA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10CAAAA" wp14:editId="26B20A5D">
                  <wp:extent cx="2139950" cy="2037715"/>
                  <wp:effectExtent l="0" t="0" r="0" b="635"/>
                  <wp:docPr id="6" name="Picture 6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wearing glasses&#10;&#10;Description automatically generated with low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9872633" w14:textId="77777777" w:rsidR="005A6A05" w:rsidRDefault="005A6A05" w:rsidP="007174FA">
            <w:pPr>
              <w:tabs>
                <w:tab w:val="left" w:pos="990"/>
              </w:tabs>
            </w:pPr>
          </w:p>
        </w:tc>
      </w:tr>
      <w:tr w:rsidR="001B2ABD" w14:paraId="299A2B76" w14:textId="77777777" w:rsidTr="007174FA">
        <w:tc>
          <w:tcPr>
            <w:tcW w:w="3600" w:type="dxa"/>
          </w:tcPr>
          <w:p w14:paraId="084428E8" w14:textId="2151EB90" w:rsidR="001B2ABD" w:rsidRDefault="004303DC" w:rsidP="007174FA">
            <w:pPr>
              <w:pStyle w:val="Heading3"/>
            </w:pPr>
            <w:r>
              <w:t xml:space="preserve">Matt o’hara </w:t>
            </w:r>
          </w:p>
          <w:p w14:paraId="1A038A3A" w14:textId="79592557" w:rsidR="005A6A05" w:rsidRPr="005A6A05" w:rsidRDefault="005A6A05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  <w:p w14:paraId="6F359064" w14:textId="457A2B28" w:rsidR="00036450" w:rsidRDefault="004303DC" w:rsidP="007174FA">
            <w:r>
              <w:t xml:space="preserve">Student </w:t>
            </w:r>
          </w:p>
          <w:p w14:paraId="74F14B2E" w14:textId="77777777" w:rsidR="00036450" w:rsidRDefault="00036450" w:rsidP="007174FA"/>
          <w:p w14:paraId="67DE117B" w14:textId="69AF0F44" w:rsidR="00036450" w:rsidRPr="00CB0055" w:rsidRDefault="00020C44" w:rsidP="007174FA">
            <w:pPr>
              <w:pStyle w:val="Heading3"/>
            </w:pPr>
            <w:r>
              <w:t>demographic</w:t>
            </w:r>
          </w:p>
          <w:p w14:paraId="0299B0B6" w14:textId="5D1CDAE8" w:rsidR="005A6A05" w:rsidRPr="00020C44" w:rsidRDefault="00020C44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Age</w:t>
            </w:r>
          </w:p>
          <w:p w14:paraId="186D1349" w14:textId="57DD9D7F" w:rsidR="00020C44" w:rsidRDefault="00020C44" w:rsidP="007174FA">
            <w:r>
              <w:t>2</w:t>
            </w:r>
            <w:r w:rsidR="00520A40">
              <w:t>0</w:t>
            </w:r>
          </w:p>
          <w:p w14:paraId="3E62172E" w14:textId="63899C1F" w:rsidR="004D3011" w:rsidRDefault="004D3011" w:rsidP="007174FA"/>
          <w:p w14:paraId="313743E7" w14:textId="58DE0FAE" w:rsidR="005A6A05" w:rsidRDefault="005A6A05" w:rsidP="007174FA">
            <w:pPr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  <w:p w14:paraId="2EB732F6" w14:textId="1BA7EA06" w:rsidR="005A6A05" w:rsidRPr="005A6A05" w:rsidRDefault="00B25B85" w:rsidP="007174FA">
            <w:r>
              <w:t>American</w:t>
            </w:r>
            <w:r w:rsidR="005A6A05">
              <w:t xml:space="preserve"> </w:t>
            </w:r>
          </w:p>
          <w:p w14:paraId="1C7C31A7" w14:textId="77777777" w:rsidR="005A6A05" w:rsidRPr="004D3011" w:rsidRDefault="005A6A05" w:rsidP="007174FA"/>
          <w:p w14:paraId="70BA4701" w14:textId="3445DC26" w:rsidR="004D3011" w:rsidRPr="00020C44" w:rsidRDefault="00020C44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Status</w:t>
            </w:r>
          </w:p>
          <w:p w14:paraId="771B5C4B" w14:textId="7F715C15" w:rsidR="00020C44" w:rsidRDefault="00520A40" w:rsidP="007174FA">
            <w:r>
              <w:t xml:space="preserve">Single </w:t>
            </w:r>
          </w:p>
          <w:p w14:paraId="1DA89A0D" w14:textId="77777777" w:rsidR="00020C44" w:rsidRDefault="00020C44" w:rsidP="007174FA"/>
          <w:p w14:paraId="3542EAAC" w14:textId="7083AD89" w:rsidR="004D3011" w:rsidRPr="00020C44" w:rsidRDefault="00020C44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Educational level</w:t>
            </w:r>
          </w:p>
          <w:p w14:paraId="02A016A8" w14:textId="1D6FBA5C" w:rsidR="004D3011" w:rsidRDefault="00533FB7" w:rsidP="007174FA">
            <w:r>
              <w:t>Associates Degree</w:t>
            </w:r>
          </w:p>
          <w:p w14:paraId="2C145FA3" w14:textId="24A5CCAE" w:rsidR="00020C44" w:rsidRDefault="00020C44" w:rsidP="007174FA"/>
          <w:p w14:paraId="07A9E83C" w14:textId="61BE096A" w:rsidR="00020C44" w:rsidRDefault="00020C44" w:rsidP="007174FA">
            <w:pPr>
              <w:rPr>
                <w:b/>
                <w:bCs/>
              </w:rPr>
            </w:pPr>
            <w:r w:rsidRPr="00020C44">
              <w:rPr>
                <w:b/>
                <w:bCs/>
              </w:rPr>
              <w:t>Languages</w:t>
            </w:r>
          </w:p>
          <w:p w14:paraId="527C192C" w14:textId="142065A0" w:rsidR="00020C44" w:rsidRPr="00020C44" w:rsidRDefault="00020C44" w:rsidP="007174FA">
            <w:r w:rsidRPr="00020C44">
              <w:t>English</w:t>
            </w:r>
          </w:p>
          <w:p w14:paraId="605B1C66" w14:textId="25A6C9BC" w:rsidR="004D3011" w:rsidRPr="004D3011" w:rsidRDefault="004D3011" w:rsidP="007174FA"/>
        </w:tc>
        <w:tc>
          <w:tcPr>
            <w:tcW w:w="720" w:type="dxa"/>
          </w:tcPr>
          <w:p w14:paraId="225D54F7" w14:textId="77777777" w:rsidR="001B2ABD" w:rsidRDefault="001B2ABD" w:rsidP="007174F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72A36B" w14:textId="09EFB473" w:rsidR="00036450" w:rsidRPr="00B359E4" w:rsidRDefault="00036450" w:rsidP="007174FA">
            <w:pPr>
              <w:pStyle w:val="Heading4"/>
            </w:pPr>
          </w:p>
          <w:p w14:paraId="3302503A" w14:textId="6BD8B221" w:rsidR="0034255E" w:rsidRDefault="0034255E" w:rsidP="00A10529">
            <w:pPr>
              <w:pStyle w:val="Heading2"/>
              <w:rPr>
                <w:sz w:val="48"/>
                <w:szCs w:val="48"/>
              </w:rPr>
            </w:pPr>
            <w:r w:rsidRPr="0034255E">
              <w:rPr>
                <w:sz w:val="48"/>
                <w:szCs w:val="48"/>
              </w:rPr>
              <w:t xml:space="preserve">Description </w:t>
            </w:r>
          </w:p>
          <w:p w14:paraId="73368E07" w14:textId="3FEDBD58" w:rsidR="000258C6" w:rsidRPr="000258C6" w:rsidRDefault="00486BE5" w:rsidP="000258C6">
            <w:r>
              <w:t xml:space="preserve">Matt a </w:t>
            </w:r>
            <w:r w:rsidR="00DA6C35">
              <w:t>Full-time</w:t>
            </w:r>
            <w:r>
              <w:t xml:space="preserve"> student at a</w:t>
            </w:r>
            <w:r w:rsidR="007F4D07">
              <w:t>n</w:t>
            </w:r>
            <w:r>
              <w:t xml:space="preserve"> </w:t>
            </w:r>
            <w:r w:rsidR="007F4D07">
              <w:t>ivy league university, to re</w:t>
            </w:r>
            <w:r w:rsidR="00FB150F">
              <w:t xml:space="preserve">duce his stress he </w:t>
            </w:r>
            <w:r w:rsidR="00DA6C35">
              <w:t>plays</w:t>
            </w:r>
            <w:r w:rsidR="00FB150F">
              <w:t xml:space="preserve"> videos games and watch anime.</w:t>
            </w:r>
            <w:r w:rsidR="00D23A4D">
              <w:t xml:space="preserve"> He extremely a big fan of all games and anime that first came out. </w:t>
            </w:r>
            <w:r w:rsidR="005806A9">
              <w:t xml:space="preserve">To keep his friends up to date he </w:t>
            </w:r>
            <w:r w:rsidR="00DA6C35">
              <w:t>informs</w:t>
            </w:r>
            <w:r w:rsidR="005806A9">
              <w:t xml:space="preserve"> them of the best </w:t>
            </w:r>
            <w:r w:rsidR="007A4785">
              <w:t>games and anime to watch.</w:t>
            </w:r>
          </w:p>
          <w:p w14:paraId="677843C0" w14:textId="715DB554" w:rsidR="0034255E" w:rsidRPr="0034255E" w:rsidRDefault="0034255E" w:rsidP="007174FA">
            <w:pPr>
              <w:rPr>
                <w:b/>
                <w:bCs/>
                <w:sz w:val="44"/>
                <w:szCs w:val="44"/>
              </w:rPr>
            </w:pPr>
            <w:r w:rsidRPr="0034255E">
              <w:rPr>
                <w:b/>
                <w:bCs/>
                <w:sz w:val="44"/>
                <w:szCs w:val="44"/>
              </w:rPr>
              <w:t xml:space="preserve">Goals </w:t>
            </w:r>
          </w:p>
          <w:p w14:paraId="136AC0E2" w14:textId="3DD8D655" w:rsidR="0034255E" w:rsidRDefault="00EA4BBF" w:rsidP="007174FA">
            <w:pPr>
              <w:pStyle w:val="ListParagraph"/>
              <w:numPr>
                <w:ilvl w:val="0"/>
                <w:numId w:val="1"/>
              </w:numPr>
            </w:pPr>
            <w:r>
              <w:t>A lot of cont</w:t>
            </w:r>
            <w:r w:rsidR="004D6501">
              <w:t xml:space="preserve">ent </w:t>
            </w:r>
          </w:p>
          <w:p w14:paraId="236E11B5" w14:textId="4953A3C7" w:rsidR="008907AD" w:rsidRDefault="00ED22B8" w:rsidP="007174FA">
            <w:pPr>
              <w:pStyle w:val="ListParagraph"/>
              <w:numPr>
                <w:ilvl w:val="0"/>
                <w:numId w:val="1"/>
              </w:numPr>
            </w:pPr>
            <w:r>
              <w:t xml:space="preserve">Great community </w:t>
            </w:r>
          </w:p>
          <w:p w14:paraId="68DB58DC" w14:textId="542461BF" w:rsidR="002865C9" w:rsidRPr="007174FA" w:rsidRDefault="00ED22B8" w:rsidP="007174FA">
            <w:pPr>
              <w:pStyle w:val="ListParagraph"/>
              <w:numPr>
                <w:ilvl w:val="0"/>
                <w:numId w:val="1"/>
              </w:numPr>
            </w:pPr>
            <w:r>
              <w:t>For</w:t>
            </w:r>
            <w:r w:rsidR="003128E0">
              <w:t xml:space="preserve">ums to talk to others. </w:t>
            </w:r>
          </w:p>
          <w:p w14:paraId="3ED9F14C" w14:textId="6F2B6AC2" w:rsidR="004D3011" w:rsidRPr="004D3011" w:rsidRDefault="004D3011" w:rsidP="007174FA"/>
          <w:p w14:paraId="4A0ABFF5" w14:textId="77777777" w:rsidR="004D3011" w:rsidRDefault="004D3011" w:rsidP="007174FA"/>
          <w:p w14:paraId="64054CE7" w14:textId="641F6FE0" w:rsidR="00460B5D" w:rsidRPr="00752540" w:rsidRDefault="00460B5D" w:rsidP="00752540">
            <w:pPr>
              <w:pStyle w:val="Heading2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Frustrations</w:t>
            </w:r>
          </w:p>
          <w:p w14:paraId="654F5700" w14:textId="5DAC96F9" w:rsidR="002865C9" w:rsidRDefault="004D6501" w:rsidP="003128E0">
            <w:pPr>
              <w:pStyle w:val="ListParagraph"/>
              <w:numPr>
                <w:ilvl w:val="0"/>
                <w:numId w:val="2"/>
              </w:numPr>
            </w:pPr>
            <w:r>
              <w:t xml:space="preserve">Hard to find content. </w:t>
            </w:r>
          </w:p>
          <w:p w14:paraId="4128A453" w14:textId="6F8788F2" w:rsidR="004D6501" w:rsidRDefault="00BB6AF1" w:rsidP="003128E0">
            <w:pPr>
              <w:pStyle w:val="ListParagraph"/>
              <w:numPr>
                <w:ilvl w:val="0"/>
                <w:numId w:val="2"/>
              </w:numPr>
            </w:pPr>
            <w:r w:rsidRPr="00BB6AF1">
              <w:t>Unorganized</w:t>
            </w:r>
          </w:p>
          <w:p w14:paraId="544C28C1" w14:textId="06FBA0D7" w:rsidR="00BB6AF1" w:rsidRDefault="00BB6AF1" w:rsidP="003128E0">
            <w:pPr>
              <w:pStyle w:val="ListParagraph"/>
              <w:numPr>
                <w:ilvl w:val="0"/>
                <w:numId w:val="2"/>
              </w:numPr>
            </w:pPr>
            <w:r>
              <w:t xml:space="preserve">Pop up </w:t>
            </w:r>
            <w:r w:rsidR="00DA6C35">
              <w:t>advertisements</w:t>
            </w:r>
          </w:p>
          <w:p w14:paraId="7E561385" w14:textId="66F95151" w:rsidR="00DA6C35" w:rsidRPr="00460B5D" w:rsidRDefault="00DA6C35" w:rsidP="003128E0">
            <w:pPr>
              <w:pStyle w:val="ListParagraph"/>
              <w:numPr>
                <w:ilvl w:val="0"/>
                <w:numId w:val="2"/>
              </w:numPr>
            </w:pPr>
            <w:r>
              <w:t xml:space="preserve">Sign ups </w:t>
            </w:r>
          </w:p>
          <w:p w14:paraId="6C0F7F79" w14:textId="4546EF64" w:rsidR="00036450" w:rsidRPr="004D3011" w:rsidRDefault="00036450" w:rsidP="007174FA">
            <w:pPr>
              <w:rPr>
                <w:color w:val="FFFFFF" w:themeColor="background1"/>
              </w:rPr>
            </w:pPr>
          </w:p>
        </w:tc>
      </w:tr>
    </w:tbl>
    <w:p w14:paraId="1A8213EE" w14:textId="38FD8272" w:rsidR="0043117B" w:rsidRDefault="007174FA" w:rsidP="000C45FF">
      <w:pPr>
        <w:tabs>
          <w:tab w:val="left" w:pos="990"/>
        </w:tabs>
      </w:pPr>
      <w:r>
        <w:br w:type="textWrapping" w:clear="all"/>
      </w: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00886" w14:textId="77777777" w:rsidR="009C230A" w:rsidRDefault="009C230A" w:rsidP="000C45FF">
      <w:r>
        <w:separator/>
      </w:r>
    </w:p>
  </w:endnote>
  <w:endnote w:type="continuationSeparator" w:id="0">
    <w:p w14:paraId="56C97FE3" w14:textId="77777777" w:rsidR="009C230A" w:rsidRDefault="009C23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17C0A" w14:textId="77777777" w:rsidR="009C230A" w:rsidRDefault="009C230A" w:rsidP="000C45FF">
      <w:r>
        <w:separator/>
      </w:r>
    </w:p>
  </w:footnote>
  <w:footnote w:type="continuationSeparator" w:id="0">
    <w:p w14:paraId="71E7EF8D" w14:textId="77777777" w:rsidR="009C230A" w:rsidRDefault="009C23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93EE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D083EB" wp14:editId="1C619EC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2CC0"/>
    <w:multiLevelType w:val="hybridMultilevel"/>
    <w:tmpl w:val="11D20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66A0"/>
    <w:multiLevelType w:val="hybridMultilevel"/>
    <w:tmpl w:val="A5AE8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44"/>
    <w:rsid w:val="000103BF"/>
    <w:rsid w:val="00020C44"/>
    <w:rsid w:val="000258C6"/>
    <w:rsid w:val="00036450"/>
    <w:rsid w:val="00094499"/>
    <w:rsid w:val="000C45FF"/>
    <w:rsid w:val="000E3FD1"/>
    <w:rsid w:val="00112054"/>
    <w:rsid w:val="001525E1"/>
    <w:rsid w:val="00180329"/>
    <w:rsid w:val="0019001F"/>
    <w:rsid w:val="001A23EC"/>
    <w:rsid w:val="001A74A5"/>
    <w:rsid w:val="001B2ABD"/>
    <w:rsid w:val="001E0391"/>
    <w:rsid w:val="001E1759"/>
    <w:rsid w:val="001E68DF"/>
    <w:rsid w:val="001F1ECC"/>
    <w:rsid w:val="002400EB"/>
    <w:rsid w:val="00251F7D"/>
    <w:rsid w:val="00256CF7"/>
    <w:rsid w:val="0026710A"/>
    <w:rsid w:val="00281FD5"/>
    <w:rsid w:val="002865C9"/>
    <w:rsid w:val="002E2B73"/>
    <w:rsid w:val="0030481B"/>
    <w:rsid w:val="003128E0"/>
    <w:rsid w:val="003156FC"/>
    <w:rsid w:val="00323165"/>
    <w:rsid w:val="003254B5"/>
    <w:rsid w:val="0034255E"/>
    <w:rsid w:val="0037121F"/>
    <w:rsid w:val="003A6B7D"/>
    <w:rsid w:val="003B06CA"/>
    <w:rsid w:val="003F470C"/>
    <w:rsid w:val="004071FC"/>
    <w:rsid w:val="004303DC"/>
    <w:rsid w:val="00445947"/>
    <w:rsid w:val="00460B5D"/>
    <w:rsid w:val="004813B3"/>
    <w:rsid w:val="00486BE5"/>
    <w:rsid w:val="00496591"/>
    <w:rsid w:val="004B1657"/>
    <w:rsid w:val="004C63E4"/>
    <w:rsid w:val="004D3011"/>
    <w:rsid w:val="004D6501"/>
    <w:rsid w:val="004F1A3E"/>
    <w:rsid w:val="00520A40"/>
    <w:rsid w:val="005262AC"/>
    <w:rsid w:val="00533FB7"/>
    <w:rsid w:val="00556A7E"/>
    <w:rsid w:val="005623BF"/>
    <w:rsid w:val="005806A9"/>
    <w:rsid w:val="005A6A05"/>
    <w:rsid w:val="005C5B3B"/>
    <w:rsid w:val="005E39D5"/>
    <w:rsid w:val="00600670"/>
    <w:rsid w:val="00606551"/>
    <w:rsid w:val="0062123A"/>
    <w:rsid w:val="00646E75"/>
    <w:rsid w:val="0067212A"/>
    <w:rsid w:val="006771D0"/>
    <w:rsid w:val="006B0E1C"/>
    <w:rsid w:val="00715FCB"/>
    <w:rsid w:val="007174FA"/>
    <w:rsid w:val="00743101"/>
    <w:rsid w:val="0074345B"/>
    <w:rsid w:val="00744D25"/>
    <w:rsid w:val="00752540"/>
    <w:rsid w:val="007775E1"/>
    <w:rsid w:val="007867A0"/>
    <w:rsid w:val="007927F5"/>
    <w:rsid w:val="007A4785"/>
    <w:rsid w:val="007F26F8"/>
    <w:rsid w:val="007F4D07"/>
    <w:rsid w:val="00802CA0"/>
    <w:rsid w:val="0081389E"/>
    <w:rsid w:val="0084401A"/>
    <w:rsid w:val="008907AD"/>
    <w:rsid w:val="008B24D5"/>
    <w:rsid w:val="009260CD"/>
    <w:rsid w:val="00952C25"/>
    <w:rsid w:val="009919C2"/>
    <w:rsid w:val="009B3A77"/>
    <w:rsid w:val="009C230A"/>
    <w:rsid w:val="009D1821"/>
    <w:rsid w:val="00A10529"/>
    <w:rsid w:val="00A2118D"/>
    <w:rsid w:val="00AD76E2"/>
    <w:rsid w:val="00B20152"/>
    <w:rsid w:val="00B25B85"/>
    <w:rsid w:val="00B359E4"/>
    <w:rsid w:val="00B57388"/>
    <w:rsid w:val="00B57D98"/>
    <w:rsid w:val="00B70850"/>
    <w:rsid w:val="00BB6AF1"/>
    <w:rsid w:val="00C066B6"/>
    <w:rsid w:val="00C37BA1"/>
    <w:rsid w:val="00C461A9"/>
    <w:rsid w:val="00C4674C"/>
    <w:rsid w:val="00C5026F"/>
    <w:rsid w:val="00C506CF"/>
    <w:rsid w:val="00C72BED"/>
    <w:rsid w:val="00C7597E"/>
    <w:rsid w:val="00C9578B"/>
    <w:rsid w:val="00CA58B4"/>
    <w:rsid w:val="00CB0055"/>
    <w:rsid w:val="00D23A4D"/>
    <w:rsid w:val="00D2522B"/>
    <w:rsid w:val="00D422DE"/>
    <w:rsid w:val="00D53525"/>
    <w:rsid w:val="00D5459D"/>
    <w:rsid w:val="00D86163"/>
    <w:rsid w:val="00D92892"/>
    <w:rsid w:val="00D9752C"/>
    <w:rsid w:val="00DA1F4D"/>
    <w:rsid w:val="00DA6C35"/>
    <w:rsid w:val="00DD172A"/>
    <w:rsid w:val="00E25A26"/>
    <w:rsid w:val="00E4381A"/>
    <w:rsid w:val="00E5229B"/>
    <w:rsid w:val="00E55D74"/>
    <w:rsid w:val="00EA4BBF"/>
    <w:rsid w:val="00ED22B8"/>
    <w:rsid w:val="00F60274"/>
    <w:rsid w:val="00F72FB7"/>
    <w:rsid w:val="00F77FB9"/>
    <w:rsid w:val="00FB068F"/>
    <w:rsid w:val="00FB150F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5F0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1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in\AppData\Local\Microsoft\Office\16.0\DTS\en-US%7bD1EB847B-3B55-453D-880B-FD683BEFF9B9%7d\%7bB6FC278E-33FB-410D-8A12-C5F29DB25646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206D8-8EB4-4AB5-95AD-5B202DE33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{B6FC278E-33FB-410D-8A12-C5F29DB25646}tf00546271_win32.dotx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2021-03-02T16:38:00Z</dcterms:created>
  <dcterms:modified xsi:type="dcterms:W3CDTF">2021-03-02T16:38:00Z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